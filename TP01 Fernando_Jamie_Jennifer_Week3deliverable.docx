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03033" w:rsidR="00C8049E" w:rsidP="00A03033" w:rsidRDefault="00C8049E" w14:paraId="0486FF12" w14:textId="7C03A00F">
      <w:pPr>
        <w:jc w:val="center"/>
        <w:rPr>
          <w:rFonts w:ascii="Verdana" w:hAnsi="Verdana"/>
          <w:sz w:val="36"/>
          <w:szCs w:val="36"/>
        </w:rPr>
      </w:pPr>
      <w:r>
        <w:br/>
      </w:r>
      <w:r w:rsidRPr="40896CD7" w:rsidR="5CEA0E31">
        <w:rPr>
          <w:rFonts w:ascii="Verdana" w:hAnsi="Verdana"/>
          <w:sz w:val="36"/>
          <w:szCs w:val="36"/>
        </w:rPr>
        <w:t>Pentesting Frameworks</w:t>
      </w:r>
      <w:r>
        <w:br/>
      </w:r>
    </w:p>
    <w:p w:rsidR="00C8049E" w:rsidP="00C8049E" w:rsidRDefault="5B64E0C6" w14:paraId="49F41108" w14:textId="191D542E">
      <w:pPr>
        <w:jc w:val="center"/>
        <w:rPr>
          <w:rFonts w:ascii="Verdana" w:hAnsi="Verdana" w:cs="Arial"/>
        </w:rPr>
      </w:pPr>
      <w:r w:rsidRPr="40896CD7">
        <w:rPr>
          <w:rFonts w:ascii="Verdana" w:hAnsi="Verdana" w:cs="Arial"/>
        </w:rPr>
        <w:t>Team (#)</w:t>
      </w:r>
    </w:p>
    <w:p w:rsidR="5B64E0C6" w:rsidP="40896CD7" w:rsidRDefault="5B64E0C6" w14:paraId="76248E8A" w14:textId="6B225155">
      <w:pPr>
        <w:jc w:val="center"/>
        <w:rPr>
          <w:rFonts w:ascii="Verdana" w:hAnsi="Verdana" w:cs="Arial"/>
        </w:rPr>
      </w:pPr>
      <w:r w:rsidRPr="40896CD7">
        <w:rPr>
          <w:rFonts w:ascii="Verdana" w:hAnsi="Verdana" w:cs="Arial"/>
        </w:rPr>
        <w:t>CY468 Ethical Hacking</w:t>
      </w:r>
    </w:p>
    <w:p w:rsidR="5B64E0C6" w:rsidP="40896CD7" w:rsidRDefault="5B64E0C6" w14:paraId="18953AB5" w14:textId="3FF6FF22">
      <w:pPr>
        <w:jc w:val="center"/>
        <w:rPr>
          <w:rFonts w:ascii="Verdana" w:hAnsi="Verdana" w:cs="Arial"/>
        </w:rPr>
      </w:pPr>
      <w:r w:rsidRPr="40896CD7">
        <w:rPr>
          <w:rFonts w:ascii="Verdana" w:hAnsi="Verdana" w:cs="Arial"/>
        </w:rPr>
        <w:t>City University of Seattle</w:t>
      </w:r>
    </w:p>
    <w:p w:rsidR="5B64E0C6" w:rsidP="40896CD7" w:rsidRDefault="5B64E0C6" w14:paraId="21740BA8" w14:textId="5376D613">
      <w:pPr>
        <w:jc w:val="center"/>
        <w:rPr>
          <w:rFonts w:ascii="Verdana" w:hAnsi="Verdana" w:cs="Arial"/>
        </w:rPr>
      </w:pPr>
      <w:r w:rsidRPr="40896CD7">
        <w:rPr>
          <w:rFonts w:ascii="Verdana" w:hAnsi="Verdana" w:cs="Arial"/>
        </w:rPr>
        <w:t>School of Technology and Computing</w:t>
      </w:r>
    </w:p>
    <w:p w:rsidR="40896CD7" w:rsidP="40896CD7" w:rsidRDefault="40896CD7" w14:paraId="41002EDC" w14:textId="61A582B4">
      <w:pPr>
        <w:jc w:val="center"/>
        <w:rPr>
          <w:rFonts w:ascii="Verdana" w:hAnsi="Verdana" w:cs="Arial"/>
        </w:rPr>
      </w:pPr>
    </w:p>
    <w:p w:rsidR="5B64E0C6" w:rsidP="40896CD7" w:rsidRDefault="5B64E0C6" w14:paraId="0AA599DA" w14:textId="360B4116">
      <w:pPr>
        <w:jc w:val="center"/>
        <w:rPr>
          <w:rFonts w:ascii="Verdana" w:hAnsi="Verdana" w:cs="Arial"/>
        </w:rPr>
      </w:pPr>
      <w:r w:rsidRPr="40896CD7">
        <w:rPr>
          <w:rFonts w:ascii="Verdana" w:hAnsi="Verdana" w:cs="Arial"/>
        </w:rPr>
        <w:t>Fernando Mckenzie, Jamie Johnson, Jennifer Steen</w:t>
      </w:r>
    </w:p>
    <w:p w:rsidRPr="00872EAB" w:rsidR="00C8049E" w:rsidP="00C8049E" w:rsidRDefault="00C8049E" w14:paraId="333E424A" w14:textId="77777777">
      <w:pPr>
        <w:jc w:val="center"/>
        <w:rPr>
          <w:rFonts w:ascii="Verdana" w:hAnsi="Verdana" w:cs="Arial"/>
        </w:rPr>
      </w:pPr>
    </w:p>
    <w:p w:rsidR="7D5A6FFD" w:rsidP="40896CD7" w:rsidRDefault="7D5A6FFD" w14:paraId="50F99B01" w14:textId="4841BDA8">
      <w:pPr>
        <w:jc w:val="center"/>
        <w:rPr>
          <w:rFonts w:ascii="Verdana" w:hAnsi="Verdana" w:cs="Arial"/>
          <w:noProof/>
        </w:rPr>
      </w:pPr>
      <w:r w:rsidRPr="40896CD7">
        <w:rPr>
          <w:rFonts w:ascii="Verdana" w:hAnsi="Verdana" w:cs="Arial"/>
          <w:noProof/>
        </w:rPr>
        <w:t xml:space="preserve"> </w:t>
      </w:r>
      <w:r w:rsidRPr="40896CD7" w:rsidR="254C5372">
        <w:rPr>
          <w:rFonts w:ascii="Verdana" w:hAnsi="Verdana" w:cs="Arial"/>
          <w:noProof/>
        </w:rPr>
        <w:t>Bachelor of Science of Information Technology</w:t>
      </w:r>
      <w:r w:rsidRPr="40896CD7" w:rsidR="7D33EB34">
        <w:rPr>
          <w:rFonts w:ascii="Verdana" w:hAnsi="Verdana" w:cs="Arial"/>
          <w:noProof/>
        </w:rPr>
        <w:t>,</w:t>
      </w:r>
      <w:r w:rsidRPr="40896CD7" w:rsidR="269A9DF5">
        <w:rPr>
          <w:rFonts w:ascii="Verdana" w:hAnsi="Verdana" w:cs="Arial"/>
          <w:noProof/>
        </w:rPr>
        <w:t xml:space="preserve"> Bachelor of Science of Information Technology,</w:t>
      </w:r>
      <w:r w:rsidRPr="40896CD7" w:rsidR="7D33EB34">
        <w:rPr>
          <w:rFonts w:ascii="Verdana" w:hAnsi="Verdana" w:cs="Arial"/>
          <w:noProof/>
        </w:rPr>
        <w:t xml:space="preserve"> </w:t>
      </w:r>
      <w:r w:rsidRPr="40896CD7" w:rsidR="1693A12F">
        <w:rPr>
          <w:rFonts w:ascii="Verdana" w:hAnsi="Verdana" w:cs="Arial"/>
          <w:noProof/>
        </w:rPr>
        <w:t>Bachelor of Science in Cybersecurity</w:t>
      </w:r>
    </w:p>
    <w:p w:rsidR="00C8049E" w:rsidP="40896CD7" w:rsidRDefault="1B9B0AA3" w14:paraId="77EA4B85" w14:textId="102BC55F">
      <w:pPr>
        <w:jc w:val="center"/>
        <w:rPr>
          <w:rFonts w:ascii="Verdana" w:hAnsi="Verdana" w:cs="Arial"/>
          <w:noProof/>
        </w:rPr>
      </w:pPr>
      <w:r w:rsidRPr="40896CD7">
        <w:rPr>
          <w:rFonts w:ascii="Verdana" w:hAnsi="Verdana" w:cs="Arial"/>
          <w:noProof/>
        </w:rPr>
        <w:t xml:space="preserve"> Johnsonjamie@cityuniversity.edu,</w:t>
      </w:r>
      <w:r w:rsidRPr="40896CD7" w:rsidR="6E2A8EE6">
        <w:rPr>
          <w:rFonts w:ascii="Verdana" w:hAnsi="Verdana" w:cs="Arial"/>
          <w:noProof/>
        </w:rPr>
        <w:t xml:space="preserve"> Steenjennifer@cityuniversity.edu</w:t>
      </w:r>
      <w:r w:rsidRPr="40896CD7" w:rsidR="36B8C5DB">
        <w:rPr>
          <w:rFonts w:ascii="Verdana" w:hAnsi="Verdana" w:cs="Arial"/>
          <w:noProof/>
        </w:rPr>
        <w:t>,</w:t>
      </w:r>
    </w:p>
    <w:p w:rsidR="5A07D8BD" w:rsidP="40896CD7" w:rsidRDefault="5A07D8BD" w14:paraId="06A26BC1" w14:textId="4FEA49E1">
      <w:pPr>
        <w:jc w:val="center"/>
        <w:rPr>
          <w:rFonts w:ascii="Verdana" w:hAnsi="Verdana" w:cs="Arial"/>
          <w:noProof/>
        </w:rPr>
      </w:pPr>
      <w:r w:rsidRPr="40896CD7">
        <w:rPr>
          <w:rFonts w:ascii="Verdana" w:hAnsi="Verdana" w:cs="Arial"/>
          <w:noProof/>
        </w:rPr>
        <w:t>Mckenziegoodenferna@cityuniversity.edu</w:t>
      </w:r>
    </w:p>
    <w:p w:rsidR="00C8049E" w:rsidP="00C8049E" w:rsidRDefault="00C8049E" w14:paraId="726014A4" w14:textId="77777777">
      <w:pPr>
        <w:jc w:val="center"/>
        <w:rPr>
          <w:rFonts w:ascii="Verdana" w:hAnsi="Verdana" w:cs="Arial"/>
        </w:rPr>
      </w:pPr>
    </w:p>
    <w:p w:rsidRPr="00872EAB" w:rsidR="00C8049E" w:rsidP="00C8049E" w:rsidRDefault="00C8049E" w14:paraId="6B04C3FF" w14:textId="77777777">
      <w:pPr>
        <w:jc w:val="center"/>
        <w:rPr>
          <w:rFonts w:ascii="Verdana" w:hAnsi="Verdana" w:cs="Arial"/>
        </w:rPr>
      </w:pPr>
    </w:p>
    <w:p w:rsidRPr="00872EAB" w:rsidR="00C8049E" w:rsidP="00C8049E" w:rsidRDefault="00C8049E" w14:paraId="30E0078C" w14:textId="77777777">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rsidRPr="00872EAB" w:rsidR="00C8049E" w:rsidP="00C8049E" w:rsidRDefault="3F2BB249" w14:paraId="2ACE91A9" w14:textId="56AFAC07">
      <w:pPr>
        <w:jc w:val="both"/>
        <w:rPr>
          <w:rFonts w:ascii="Verdana" w:hAnsi="Verdana" w:cs="Arial"/>
          <w:sz w:val="18"/>
          <w:szCs w:val="18"/>
        </w:rPr>
      </w:pPr>
      <w:r w:rsidRPr="6EAA7014" w:rsidR="60B2E74C">
        <w:rPr>
          <w:rFonts w:ascii="Verdana" w:hAnsi="Verdana" w:cs="Arial"/>
          <w:sz w:val="18"/>
          <w:szCs w:val="18"/>
        </w:rPr>
        <w:t xml:space="preserve">Our group is going to </w:t>
      </w:r>
      <w:r w:rsidRPr="6EAA7014" w:rsidR="60B2E74C">
        <w:rPr>
          <w:rFonts w:ascii="Verdana" w:hAnsi="Verdana" w:cs="Arial"/>
          <w:sz w:val="18"/>
          <w:szCs w:val="18"/>
        </w:rPr>
        <w:t>write a report</w:t>
      </w:r>
      <w:r w:rsidRPr="6EAA7014" w:rsidR="60B2E74C">
        <w:rPr>
          <w:rFonts w:ascii="Verdana" w:hAnsi="Verdana" w:cs="Arial"/>
          <w:sz w:val="18"/>
          <w:szCs w:val="18"/>
        </w:rPr>
        <w:t xml:space="preserve"> about the </w:t>
      </w:r>
      <w:r w:rsidRPr="6EAA7014" w:rsidR="51A0FFBC">
        <w:rPr>
          <w:rFonts w:ascii="Verdana" w:hAnsi="Verdana" w:cs="Arial"/>
          <w:sz w:val="18"/>
          <w:szCs w:val="18"/>
        </w:rPr>
        <w:t>Variety</w:t>
      </w:r>
      <w:r w:rsidRPr="6EAA7014" w:rsidR="60B2E74C">
        <w:rPr>
          <w:rFonts w:ascii="Verdana" w:hAnsi="Verdana" w:cs="Arial"/>
          <w:sz w:val="18"/>
          <w:szCs w:val="18"/>
        </w:rPr>
        <w:t xml:space="preserve"> of concepts that are connected to penetration testing over the course of the next ten weeks. Testing for intrusion, often known as penetration testing, is a technique that contributes to the process of protecting systems and discovers vulnerable spots in the security posture of those systems. Testing for potential intrusions is the means through which these benefits can be obtained. This study will focus on a variety of various areas of penetration testing, such as the tools and procedures involved. Enumeration, social engineering, and scanning are just some of the topics that are covered in the presentations that are available in the </w:t>
      </w:r>
      <w:proofErr w:type="spellStart"/>
      <w:r w:rsidRPr="6EAA7014" w:rsidR="60B2E74C">
        <w:rPr>
          <w:rFonts w:ascii="Verdana" w:hAnsi="Verdana" w:cs="Arial"/>
          <w:sz w:val="18"/>
          <w:szCs w:val="18"/>
        </w:rPr>
        <w:t>Testout</w:t>
      </w:r>
      <w:proofErr w:type="spellEnd"/>
      <w:r w:rsidRPr="6EAA7014" w:rsidR="60B2E74C">
        <w:rPr>
          <w:rFonts w:ascii="Verdana" w:hAnsi="Verdana" w:cs="Arial"/>
          <w:sz w:val="18"/>
          <w:szCs w:val="18"/>
        </w:rPr>
        <w:t xml:space="preserve"> virtual lab. The offensive security suite that is included with Kali Linux is utilized by penetration testers. This suite can be obtained </w:t>
      </w:r>
      <w:proofErr w:type="gramStart"/>
      <w:r w:rsidRPr="6EAA7014" w:rsidR="60B2E74C">
        <w:rPr>
          <w:rFonts w:ascii="Verdana" w:hAnsi="Verdana" w:cs="Arial"/>
          <w:sz w:val="18"/>
          <w:szCs w:val="18"/>
        </w:rPr>
        <w:t>through the use of</w:t>
      </w:r>
      <w:proofErr w:type="gramEnd"/>
      <w:r w:rsidRPr="6EAA7014" w:rsidR="60B2E74C">
        <w:rPr>
          <w:rFonts w:ascii="Verdana" w:hAnsi="Verdana" w:cs="Arial"/>
          <w:sz w:val="18"/>
          <w:szCs w:val="18"/>
        </w:rPr>
        <w:t xml:space="preserve"> Kali Linux. There is a wide variety of attacks, some of the most common ones being "Man in the Middle," "traffic sniffing," and assaults on </w:t>
      </w:r>
      <w:r w:rsidRPr="6EAA7014" w:rsidR="0BF1EB52">
        <w:rPr>
          <w:rFonts w:ascii="Verdana" w:hAnsi="Verdana" w:cs="Arial"/>
          <w:sz w:val="18"/>
          <w:szCs w:val="18"/>
        </w:rPr>
        <w:t>Wi-Fi</w:t>
      </w:r>
      <w:r w:rsidRPr="6EAA7014" w:rsidR="60B2E74C">
        <w:rPr>
          <w:rFonts w:ascii="Verdana" w:hAnsi="Verdana" w:cs="Arial"/>
          <w:sz w:val="18"/>
          <w:szCs w:val="18"/>
        </w:rPr>
        <w:t xml:space="preserve"> networks. There is also the danger that is created by mobile devices like cellphones. Following that, there will be a </w:t>
      </w:r>
      <w:r w:rsidRPr="6EAA7014" w:rsidR="60B2E74C">
        <w:rPr>
          <w:rFonts w:ascii="Verdana" w:hAnsi="Verdana" w:cs="Arial"/>
          <w:sz w:val="18"/>
          <w:szCs w:val="18"/>
        </w:rPr>
        <w:t>report</w:t>
      </w:r>
      <w:r w:rsidRPr="6EAA7014" w:rsidR="60B2E74C">
        <w:rPr>
          <w:rFonts w:ascii="Verdana" w:hAnsi="Verdana" w:cs="Arial"/>
          <w:sz w:val="18"/>
          <w:szCs w:val="18"/>
        </w:rPr>
        <w:t xml:space="preserve"> in which the findings will be described. In addition to that, the report included a comprehensive breakdown of the strategies and methods that were </w:t>
      </w:r>
      <w:r w:rsidRPr="6EAA7014" w:rsidR="60B2E74C">
        <w:rPr>
          <w:rFonts w:ascii="Verdana" w:hAnsi="Verdana" w:cs="Arial"/>
          <w:sz w:val="18"/>
          <w:szCs w:val="18"/>
        </w:rPr>
        <w:t>utiliz</w:t>
      </w:r>
      <w:r w:rsidRPr="6EAA7014" w:rsidR="60B2E74C">
        <w:rPr>
          <w:rFonts w:ascii="Verdana" w:hAnsi="Verdana" w:cs="Arial"/>
          <w:sz w:val="18"/>
          <w:szCs w:val="18"/>
        </w:rPr>
        <w:t>ed during the assaults. This was done with the intention of assisting readers in grasping the nature of the attacks.</w:t>
      </w:r>
    </w:p>
    <w:p w:rsidR="2FA2D0A9" w:rsidP="2FA2D0A9" w:rsidRDefault="2FA2D0A9" w14:paraId="0C0BB0C4" w14:textId="546FB91D">
      <w:pPr>
        <w:jc w:val="both"/>
        <w:rPr>
          <w:rFonts w:ascii="Verdana" w:hAnsi="Verdana" w:cs="Arial"/>
          <w:sz w:val="18"/>
          <w:szCs w:val="18"/>
        </w:rPr>
      </w:pPr>
    </w:p>
    <w:p w:rsidRPr="003114DF" w:rsidR="00C8049E" w:rsidP="003114DF" w:rsidRDefault="00C8049E" w14:paraId="3852FBEF" w14:textId="1024C86F">
      <w:pPr>
        <w:jc w:val="both"/>
        <w:rPr>
          <w:rFonts w:ascii="Verdana" w:hAnsi="Verdana" w:cs="Arial"/>
          <w:sz w:val="18"/>
          <w:szCs w:val="18"/>
        </w:rPr>
        <w:sectPr w:rsidRPr="003114DF" w:rsidR="00C8049E" w:rsidSect="00B45C66">
          <w:footerReference w:type="default" r:id="rId10"/>
          <w:pgSz w:w="12240" w:h="15840" w:orient="portrait" w:code="1"/>
          <w:pgMar w:top="1440" w:right="1440" w:bottom="1440" w:left="1440" w:header="576" w:footer="576" w:gutter="0"/>
          <w:cols w:space="720"/>
          <w:docGrid w:linePitch="360"/>
        </w:sectPr>
      </w:pPr>
      <w:r w:rsidRPr="3D38154B">
        <w:rPr>
          <w:rFonts w:ascii="Verdana" w:hAnsi="Verdana" w:cs="Arial"/>
          <w:b/>
          <w:bCs/>
          <w:sz w:val="18"/>
          <w:szCs w:val="18"/>
        </w:rPr>
        <w:t>Keywords:</w:t>
      </w:r>
      <w:r w:rsidRPr="3D38154B">
        <w:rPr>
          <w:rFonts w:ascii="Verdana" w:hAnsi="Verdana" w:cs="Arial"/>
          <w:sz w:val="18"/>
          <w:szCs w:val="18"/>
        </w:rPr>
        <w:t xml:space="preserve"> </w:t>
      </w:r>
      <w:r w:rsidRPr="3D38154B" w:rsidR="3B8051F6">
        <w:rPr>
          <w:rFonts w:ascii="Verdana" w:hAnsi="Verdana" w:cs="Arial"/>
          <w:sz w:val="18"/>
          <w:szCs w:val="18"/>
        </w:rPr>
        <w:t>Social Engineering, Penetration Testing,</w:t>
      </w:r>
      <w:r w:rsidRPr="3D38154B" w:rsidR="73584EF3">
        <w:rPr>
          <w:rFonts w:ascii="Verdana" w:hAnsi="Verdana" w:cs="Arial"/>
          <w:sz w:val="18"/>
          <w:szCs w:val="18"/>
        </w:rPr>
        <w:t xml:space="preserve"> Reconnaissance (Scanning and Enumeration), Analyze </w:t>
      </w:r>
      <w:r w:rsidRPr="3D38154B" w:rsidR="046235B1">
        <w:rPr>
          <w:rFonts w:ascii="Verdana" w:hAnsi="Verdana" w:cs="Arial"/>
          <w:sz w:val="18"/>
          <w:szCs w:val="18"/>
        </w:rPr>
        <w:t>Vulnerabilities, System Hacking, Malware</w:t>
      </w:r>
    </w:p>
    <w:p w:rsidR="003F21D1" w:rsidP="003114DF" w:rsidRDefault="003F21D1" w14:paraId="606F6E9F" w14:textId="77777777">
      <w:pPr>
        <w:rPr>
          <w:rFonts w:ascii="Verdana" w:hAnsi="Verdana"/>
          <w:sz w:val="18"/>
          <w:szCs w:val="18"/>
        </w:rPr>
      </w:pPr>
    </w:p>
    <w:p w:rsidRPr="00872EAB" w:rsidR="003F21D1" w:rsidP="003F21D1" w:rsidRDefault="003F21D1" w14:paraId="2DF3A88C" w14:textId="62CB22AD">
      <w:pPr>
        <w:jc w:val="center"/>
        <w:rPr>
          <w:rFonts w:ascii="Verdana" w:hAnsi="Verdana"/>
          <w:sz w:val="18"/>
          <w:szCs w:val="18"/>
        </w:rPr>
      </w:pPr>
      <w:r>
        <w:rPr>
          <w:rFonts w:ascii="Verdana" w:hAnsi="Verdana"/>
          <w:b/>
          <w:bCs/>
          <w:sz w:val="18"/>
          <w:szCs w:val="18"/>
        </w:rPr>
        <w:t>9</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REFERENCES</w:t>
      </w:r>
    </w:p>
    <w:p w:rsidR="62FBFAB2" w:rsidP="62FBFAB2" w:rsidRDefault="62FBFAB2" w14:paraId="0BE41587" w14:textId="62CB22AD">
      <w:pPr>
        <w:jc w:val="both"/>
        <w:rPr>
          <w:rFonts w:ascii="Verdana" w:hAnsi="Verdana"/>
          <w:sz w:val="18"/>
          <w:szCs w:val="18"/>
        </w:rPr>
      </w:pPr>
    </w:p>
    <w:p w:rsidR="003F21D1" w:rsidP="003F21D1" w:rsidRDefault="36903FBF" w14:paraId="7795D414" w14:textId="37564221">
      <w:pPr>
        <w:jc w:val="both"/>
        <w:rPr>
          <w:rFonts w:ascii="Verdana" w:hAnsi="Verdana"/>
          <w:sz w:val="18"/>
          <w:szCs w:val="18"/>
        </w:rPr>
      </w:pPr>
      <w:r w:rsidRPr="4D22091D">
        <w:rPr>
          <w:rFonts w:ascii="Verdana" w:hAnsi="Verdana"/>
          <w:sz w:val="18"/>
          <w:szCs w:val="18"/>
        </w:rPr>
        <w:t>Yawarski, P. (2019). Real-World Bug Hunting: A Field Guide to Web Hacking. No Starch Press.</w:t>
      </w:r>
    </w:p>
    <w:p w:rsidR="198AFF16" w:rsidP="198AFF16" w:rsidRDefault="198AFF16" w14:paraId="503F44C3" w14:textId="03122C4E">
      <w:pPr>
        <w:ind w:left="567" w:hanging="567"/>
        <w:jc w:val="both"/>
        <w:rPr>
          <w:rFonts w:ascii="Verdana" w:hAnsi="Verdana" w:eastAsia="Verdana" w:cs="Verdana"/>
          <w:i/>
          <w:iCs/>
          <w:sz w:val="18"/>
          <w:szCs w:val="18"/>
        </w:rPr>
      </w:pPr>
    </w:p>
    <w:p w:rsidR="242FA26B" w:rsidP="198AFF16" w:rsidRDefault="242FA26B" w14:paraId="410B81ED" w14:textId="7FC795A3">
      <w:pPr>
        <w:ind w:left="567" w:hanging="567"/>
        <w:jc w:val="both"/>
        <w:rPr>
          <w:rFonts w:ascii="Verdana" w:hAnsi="Verdana" w:eastAsia="Verdana" w:cs="Verdana"/>
          <w:sz w:val="18"/>
          <w:szCs w:val="18"/>
        </w:rPr>
      </w:pPr>
      <w:r w:rsidRPr="198AFF16">
        <w:rPr>
          <w:rFonts w:ascii="Verdana" w:hAnsi="Verdana" w:eastAsia="Verdana" w:cs="Verdana"/>
          <w:i/>
          <w:iCs/>
          <w:sz w:val="18"/>
          <w:szCs w:val="18"/>
        </w:rPr>
        <w:t>Technology courseware for educators &amp; students</w:t>
      </w:r>
      <w:r w:rsidRPr="198AFF16">
        <w:rPr>
          <w:rFonts w:ascii="Verdana" w:hAnsi="Verdana" w:eastAsia="Verdana" w:cs="Verdana"/>
          <w:sz w:val="18"/>
          <w:szCs w:val="18"/>
        </w:rPr>
        <w:t xml:space="preserve">. TestOut Corporation. (n.d.). Retrieved October 15, 2022, from </w:t>
      </w:r>
      <w:hyperlink r:id="rId11">
        <w:r w:rsidRPr="198AFF16">
          <w:rPr>
            <w:rStyle w:val="Hyperlink"/>
            <w:rFonts w:ascii="Verdana" w:hAnsi="Verdana" w:eastAsia="Verdana" w:cs="Verdana"/>
            <w:sz w:val="18"/>
            <w:szCs w:val="18"/>
          </w:rPr>
          <w:t>https://www.testout.com/</w:t>
        </w:r>
      </w:hyperlink>
    </w:p>
    <w:p w:rsidR="00273660" w:rsidP="6356F1D5" w:rsidRDefault="00273660" w14:paraId="320A2E0F" w14:textId="77777777">
      <w:pPr>
        <w:ind w:left="567" w:hanging="567"/>
        <w:jc w:val="both"/>
        <w:rPr>
          <w:rFonts w:ascii="Verdana" w:hAnsi="Verdana" w:eastAsia="Verdana" w:cs="Verdana"/>
          <w:i/>
          <w:iCs/>
          <w:sz w:val="18"/>
          <w:szCs w:val="18"/>
        </w:rPr>
      </w:pPr>
    </w:p>
    <w:p w:rsidR="622C986E" w:rsidP="6356F1D5" w:rsidRDefault="622C986E" w14:paraId="1B616B4C" w14:textId="50002EA4">
      <w:pPr>
        <w:ind w:left="567" w:hanging="567"/>
        <w:jc w:val="both"/>
        <w:rPr>
          <w:rFonts w:ascii="Verdana" w:hAnsi="Verdana" w:eastAsia="Verdana" w:cs="Verdana"/>
          <w:sz w:val="18"/>
          <w:szCs w:val="18"/>
        </w:rPr>
      </w:pPr>
      <w:r w:rsidRPr="6356F1D5">
        <w:rPr>
          <w:rFonts w:ascii="Verdana" w:hAnsi="Verdana" w:eastAsia="Verdana" w:cs="Verdana"/>
          <w:i/>
          <w:iCs/>
          <w:sz w:val="18"/>
          <w:szCs w:val="18"/>
        </w:rPr>
        <w:t>The code affirms an obligation of computing professionals to use their skills for the benefit of society.</w:t>
      </w:r>
      <w:r w:rsidRPr="6356F1D5">
        <w:rPr>
          <w:rFonts w:ascii="Verdana" w:hAnsi="Verdana" w:eastAsia="Verdana" w:cs="Verdana"/>
          <w:sz w:val="18"/>
          <w:szCs w:val="18"/>
        </w:rPr>
        <w:t xml:space="preserve"> Code of Ethics. (n.d.). Retrieved October 15, 2022, from </w:t>
      </w:r>
      <w:hyperlink r:id="rId12">
        <w:r w:rsidRPr="6356F1D5">
          <w:rPr>
            <w:rStyle w:val="Hyperlink"/>
            <w:rFonts w:ascii="Verdana" w:hAnsi="Verdana" w:eastAsia="Verdana" w:cs="Verdana"/>
            <w:sz w:val="18"/>
            <w:szCs w:val="18"/>
          </w:rPr>
          <w:t>https://www.acm.org/code-of-ethics</w:t>
        </w:r>
      </w:hyperlink>
    </w:p>
    <w:p w:rsidR="73AB7425" w:rsidP="73AB7425" w:rsidRDefault="73AB7425" w14:paraId="00D7C08E" w14:textId="586A9FC2">
      <w:pPr>
        <w:ind w:left="567" w:hanging="567"/>
        <w:jc w:val="both"/>
        <w:rPr>
          <w:rFonts w:ascii="Verdana" w:hAnsi="Verdana" w:eastAsia="Verdana" w:cs="Verdana"/>
          <w:sz w:val="18"/>
          <w:szCs w:val="18"/>
        </w:rPr>
      </w:pPr>
    </w:p>
    <w:p w:rsidR="792AFB69" w:rsidP="792AFB69" w:rsidRDefault="792AFB69" w14:paraId="514DF7E7" w14:textId="020047E9">
      <w:pPr>
        <w:ind w:left="567" w:hanging="567"/>
        <w:jc w:val="both"/>
        <w:rPr>
          <w:rFonts w:ascii="Verdana" w:hAnsi="Verdana" w:eastAsia="Verdana" w:cs="Verdana"/>
          <w:sz w:val="18"/>
          <w:szCs w:val="18"/>
        </w:rPr>
      </w:pPr>
    </w:p>
    <w:p w:rsidR="003F21D1" w:rsidP="003F21D1" w:rsidRDefault="003F21D1" w14:paraId="060E68FB" w14:textId="4603FEB9">
      <w:pPr>
        <w:jc w:val="both"/>
        <w:rPr>
          <w:rFonts w:ascii="Verdana" w:hAnsi="Verdana"/>
          <w:sz w:val="18"/>
          <w:szCs w:val="18"/>
        </w:rPr>
      </w:pPr>
    </w:p>
    <w:sectPr w:rsidR="003F21D1" w:rsidSect="003114DF">
      <w:type w:val="continuous"/>
      <w:pgSz w:w="12240" w:h="15840" w:orient="portrait" w:code="1"/>
      <w:pgMar w:top="1440" w:right="1440" w:bottom="1440" w:left="1440" w:header="720" w:footer="720" w:gutter="0"/>
      <w:cols w:space="432"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467A" w:rsidP="00B45C66" w:rsidRDefault="0051467A" w14:paraId="529E5439" w14:textId="77777777">
      <w:r>
        <w:separator/>
      </w:r>
    </w:p>
  </w:endnote>
  <w:endnote w:type="continuationSeparator" w:id="0">
    <w:p w:rsidR="0051467A" w:rsidP="00B45C66" w:rsidRDefault="0051467A" w14:paraId="0FF2F36D" w14:textId="77777777">
      <w:r>
        <w:continuationSeparator/>
      </w:r>
    </w:p>
  </w:endnote>
  <w:endnote w:type="continuationNotice" w:id="1">
    <w:p w:rsidR="0051467A" w:rsidRDefault="0051467A" w14:paraId="76E85A3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759231"/>
      <w:docPartObj>
        <w:docPartGallery w:val="Page Numbers (Bottom of Page)"/>
        <w:docPartUnique/>
      </w:docPartObj>
    </w:sdtPr>
    <w:sdtEndPr>
      <w:rPr>
        <w:noProof/>
      </w:rPr>
    </w:sdtEndPr>
    <w:sdtContent>
      <w:p w:rsidR="003114DF" w:rsidRDefault="003114DF" w14:paraId="58E09F60" w14:textId="506CFC6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114DF" w:rsidRDefault="003114DF" w14:paraId="692E2AB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467A" w:rsidP="00B45C66" w:rsidRDefault="0051467A" w14:paraId="08AF0EAD" w14:textId="77777777">
      <w:r>
        <w:separator/>
      </w:r>
    </w:p>
  </w:footnote>
  <w:footnote w:type="continuationSeparator" w:id="0">
    <w:p w:rsidR="0051467A" w:rsidP="00B45C66" w:rsidRDefault="0051467A" w14:paraId="330E5252" w14:textId="77777777">
      <w:r>
        <w:continuationSeparator/>
      </w:r>
    </w:p>
  </w:footnote>
  <w:footnote w:type="continuationNotice" w:id="1">
    <w:p w:rsidR="0051467A" w:rsidRDefault="0051467A" w14:paraId="0183D63B" w14:textId="77777777"/>
  </w:footnote>
</w:footnotes>
</file>

<file path=word/intelligence2.xml><?xml version="1.0" encoding="utf-8"?>
<int2:intelligence xmlns:int2="http://schemas.microsoft.com/office/intelligence/2020/intelligence" xmlns:oel="http://schemas.microsoft.com/office/2019/extlst">
  <int2:observations>
    <int2:textHash int2:hashCode="RD5QLtF608yL65" int2:id="krKh9lw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4E4143"/>
    <w:multiLevelType w:val="hybridMultilevel"/>
    <w:tmpl w:val="D08E772A"/>
    <w:lvl w:ilvl="0" w:tplc="AE02FCE2">
      <w:start w:val="1"/>
      <w:numFmt w:val="bullet"/>
      <w:lvlText w:val=""/>
      <w:lvlJc w:val="left"/>
      <w:pPr>
        <w:tabs>
          <w:tab w:val="num" w:pos="576"/>
        </w:tabs>
        <w:ind w:left="576" w:hanging="432"/>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24397729">
    <w:abstractNumId w:val="2"/>
  </w:num>
  <w:num w:numId="2" w16cid:durableId="848377139">
    <w:abstractNumId w:val="1"/>
  </w:num>
  <w:num w:numId="3" w16cid:durableId="194133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07971"/>
    <w:rsid w:val="00013C24"/>
    <w:rsid w:val="0001479D"/>
    <w:rsid w:val="00025207"/>
    <w:rsid w:val="0006274F"/>
    <w:rsid w:val="00075F57"/>
    <w:rsid w:val="000818B4"/>
    <w:rsid w:val="00095A2B"/>
    <w:rsid w:val="000A5209"/>
    <w:rsid w:val="000A5B63"/>
    <w:rsid w:val="000B3724"/>
    <w:rsid w:val="000B4B0D"/>
    <w:rsid w:val="000D5E56"/>
    <w:rsid w:val="000D7BF2"/>
    <w:rsid w:val="000F604C"/>
    <w:rsid w:val="00103121"/>
    <w:rsid w:val="00106BE7"/>
    <w:rsid w:val="0013215F"/>
    <w:rsid w:val="00142950"/>
    <w:rsid w:val="00150E36"/>
    <w:rsid w:val="00154DF9"/>
    <w:rsid w:val="00154F48"/>
    <w:rsid w:val="00172072"/>
    <w:rsid w:val="00192491"/>
    <w:rsid w:val="0019770E"/>
    <w:rsid w:val="001A3D1D"/>
    <w:rsid w:val="001F2A00"/>
    <w:rsid w:val="00245F4E"/>
    <w:rsid w:val="00252AC2"/>
    <w:rsid w:val="00266030"/>
    <w:rsid w:val="00267F5C"/>
    <w:rsid w:val="00273660"/>
    <w:rsid w:val="00275C83"/>
    <w:rsid w:val="00297DD5"/>
    <w:rsid w:val="002B066B"/>
    <w:rsid w:val="002CE1A0"/>
    <w:rsid w:val="002F4642"/>
    <w:rsid w:val="0030104A"/>
    <w:rsid w:val="003114DF"/>
    <w:rsid w:val="00315308"/>
    <w:rsid w:val="00324619"/>
    <w:rsid w:val="003312D9"/>
    <w:rsid w:val="00360C4A"/>
    <w:rsid w:val="00362A83"/>
    <w:rsid w:val="00362DCE"/>
    <w:rsid w:val="00372B88"/>
    <w:rsid w:val="00373F78"/>
    <w:rsid w:val="003743CE"/>
    <w:rsid w:val="003812A6"/>
    <w:rsid w:val="003902FD"/>
    <w:rsid w:val="003928B2"/>
    <w:rsid w:val="003A6106"/>
    <w:rsid w:val="003B643A"/>
    <w:rsid w:val="003C1A4E"/>
    <w:rsid w:val="003F20F0"/>
    <w:rsid w:val="003F21D1"/>
    <w:rsid w:val="00405379"/>
    <w:rsid w:val="00417D88"/>
    <w:rsid w:val="00421602"/>
    <w:rsid w:val="00423EAA"/>
    <w:rsid w:val="00427E8B"/>
    <w:rsid w:val="004315A0"/>
    <w:rsid w:val="00446670"/>
    <w:rsid w:val="004612F3"/>
    <w:rsid w:val="00472689"/>
    <w:rsid w:val="00484BCD"/>
    <w:rsid w:val="00490515"/>
    <w:rsid w:val="004968B2"/>
    <w:rsid w:val="004C3BD5"/>
    <w:rsid w:val="004D24B3"/>
    <w:rsid w:val="004D44D9"/>
    <w:rsid w:val="005017F0"/>
    <w:rsid w:val="00514557"/>
    <w:rsid w:val="0051467A"/>
    <w:rsid w:val="00527835"/>
    <w:rsid w:val="00532267"/>
    <w:rsid w:val="005362EA"/>
    <w:rsid w:val="00553793"/>
    <w:rsid w:val="00554E4C"/>
    <w:rsid w:val="00563EE3"/>
    <w:rsid w:val="00564E2C"/>
    <w:rsid w:val="005932A0"/>
    <w:rsid w:val="005D3EBE"/>
    <w:rsid w:val="005D48A9"/>
    <w:rsid w:val="005E1EBF"/>
    <w:rsid w:val="005E40FA"/>
    <w:rsid w:val="005F12AE"/>
    <w:rsid w:val="00612746"/>
    <w:rsid w:val="00616706"/>
    <w:rsid w:val="00636FCB"/>
    <w:rsid w:val="006440FA"/>
    <w:rsid w:val="00665A31"/>
    <w:rsid w:val="006A3BFC"/>
    <w:rsid w:val="006C4D27"/>
    <w:rsid w:val="006E1769"/>
    <w:rsid w:val="006E44FE"/>
    <w:rsid w:val="006F545B"/>
    <w:rsid w:val="00703FB6"/>
    <w:rsid w:val="0075336D"/>
    <w:rsid w:val="0079461D"/>
    <w:rsid w:val="007A7F77"/>
    <w:rsid w:val="007B5D16"/>
    <w:rsid w:val="007B62B5"/>
    <w:rsid w:val="007C7F55"/>
    <w:rsid w:val="007D469D"/>
    <w:rsid w:val="007F00AB"/>
    <w:rsid w:val="007F03E1"/>
    <w:rsid w:val="007F60A5"/>
    <w:rsid w:val="00801985"/>
    <w:rsid w:val="00863486"/>
    <w:rsid w:val="00866F54"/>
    <w:rsid w:val="00867397"/>
    <w:rsid w:val="00872EAB"/>
    <w:rsid w:val="0087576C"/>
    <w:rsid w:val="008B4CEC"/>
    <w:rsid w:val="008B5586"/>
    <w:rsid w:val="008D36E3"/>
    <w:rsid w:val="008D59D6"/>
    <w:rsid w:val="008E67F7"/>
    <w:rsid w:val="008F4AAA"/>
    <w:rsid w:val="00921D51"/>
    <w:rsid w:val="0093653A"/>
    <w:rsid w:val="00942535"/>
    <w:rsid w:val="009628BD"/>
    <w:rsid w:val="0096798A"/>
    <w:rsid w:val="009937E2"/>
    <w:rsid w:val="009A479C"/>
    <w:rsid w:val="009A5F2D"/>
    <w:rsid w:val="00A03033"/>
    <w:rsid w:val="00A2227D"/>
    <w:rsid w:val="00A24CE3"/>
    <w:rsid w:val="00A612E6"/>
    <w:rsid w:val="00A66F17"/>
    <w:rsid w:val="00A87BBD"/>
    <w:rsid w:val="00A92FAB"/>
    <w:rsid w:val="00A95BD9"/>
    <w:rsid w:val="00AA49E5"/>
    <w:rsid w:val="00AC3F53"/>
    <w:rsid w:val="00AD1DD6"/>
    <w:rsid w:val="00AF0261"/>
    <w:rsid w:val="00AF0E68"/>
    <w:rsid w:val="00B07FCB"/>
    <w:rsid w:val="00B23131"/>
    <w:rsid w:val="00B41CC4"/>
    <w:rsid w:val="00B45C66"/>
    <w:rsid w:val="00B46A0B"/>
    <w:rsid w:val="00B64590"/>
    <w:rsid w:val="00B653E0"/>
    <w:rsid w:val="00B670CF"/>
    <w:rsid w:val="00B75DAD"/>
    <w:rsid w:val="00B81C8D"/>
    <w:rsid w:val="00B87775"/>
    <w:rsid w:val="00BA3B18"/>
    <w:rsid w:val="00BA3C9F"/>
    <w:rsid w:val="00BB788F"/>
    <w:rsid w:val="00BD15C3"/>
    <w:rsid w:val="00BE0812"/>
    <w:rsid w:val="00BF084A"/>
    <w:rsid w:val="00C24328"/>
    <w:rsid w:val="00C311E3"/>
    <w:rsid w:val="00C354FB"/>
    <w:rsid w:val="00C661F1"/>
    <w:rsid w:val="00C7077A"/>
    <w:rsid w:val="00C75791"/>
    <w:rsid w:val="00C8049E"/>
    <w:rsid w:val="00CA018F"/>
    <w:rsid w:val="00CA0695"/>
    <w:rsid w:val="00CA1198"/>
    <w:rsid w:val="00CA2151"/>
    <w:rsid w:val="00CC3DE5"/>
    <w:rsid w:val="00CD5CCC"/>
    <w:rsid w:val="00CD7132"/>
    <w:rsid w:val="00CF6ED0"/>
    <w:rsid w:val="00D40F0A"/>
    <w:rsid w:val="00D4147D"/>
    <w:rsid w:val="00D418DA"/>
    <w:rsid w:val="00D55AA5"/>
    <w:rsid w:val="00D63C6E"/>
    <w:rsid w:val="00D83910"/>
    <w:rsid w:val="00D83A79"/>
    <w:rsid w:val="00D8472F"/>
    <w:rsid w:val="00D87630"/>
    <w:rsid w:val="00DAE35B"/>
    <w:rsid w:val="00DC09DD"/>
    <w:rsid w:val="00DD2BB4"/>
    <w:rsid w:val="00DD40DB"/>
    <w:rsid w:val="00DE70BB"/>
    <w:rsid w:val="00DF4809"/>
    <w:rsid w:val="00DF4B79"/>
    <w:rsid w:val="00E10E7A"/>
    <w:rsid w:val="00E255CE"/>
    <w:rsid w:val="00E4313D"/>
    <w:rsid w:val="00F1395F"/>
    <w:rsid w:val="00F27472"/>
    <w:rsid w:val="00F30559"/>
    <w:rsid w:val="00F611B1"/>
    <w:rsid w:val="00F76100"/>
    <w:rsid w:val="00F92874"/>
    <w:rsid w:val="00FA093B"/>
    <w:rsid w:val="00FA550D"/>
    <w:rsid w:val="00FA56BA"/>
    <w:rsid w:val="00FD0303"/>
    <w:rsid w:val="00FE5CB2"/>
    <w:rsid w:val="0116BECF"/>
    <w:rsid w:val="02754D7A"/>
    <w:rsid w:val="02F9B12E"/>
    <w:rsid w:val="03358CA2"/>
    <w:rsid w:val="03D44BC4"/>
    <w:rsid w:val="046235B1"/>
    <w:rsid w:val="04AFDFEC"/>
    <w:rsid w:val="04B523AF"/>
    <w:rsid w:val="07C87FDF"/>
    <w:rsid w:val="08DDD5E4"/>
    <w:rsid w:val="0A64F3D6"/>
    <w:rsid w:val="0BAAA572"/>
    <w:rsid w:val="0BF1EB52"/>
    <w:rsid w:val="0D8B39F1"/>
    <w:rsid w:val="0DC49DFA"/>
    <w:rsid w:val="0DEEB612"/>
    <w:rsid w:val="0E13F8DF"/>
    <w:rsid w:val="0E9CB7CD"/>
    <w:rsid w:val="0F7ED2A3"/>
    <w:rsid w:val="0FAA07C4"/>
    <w:rsid w:val="10BB85A0"/>
    <w:rsid w:val="10E0C86D"/>
    <w:rsid w:val="113D827A"/>
    <w:rsid w:val="11619AD0"/>
    <w:rsid w:val="11962036"/>
    <w:rsid w:val="128619EB"/>
    <w:rsid w:val="15CB5BBF"/>
    <w:rsid w:val="15F7AAC3"/>
    <w:rsid w:val="167FFA6D"/>
    <w:rsid w:val="1693A12F"/>
    <w:rsid w:val="174E894E"/>
    <w:rsid w:val="185AFC08"/>
    <w:rsid w:val="194D551D"/>
    <w:rsid w:val="198AFF16"/>
    <w:rsid w:val="19E28CF9"/>
    <w:rsid w:val="1B9B0AA3"/>
    <w:rsid w:val="1BA9CCE9"/>
    <w:rsid w:val="1C1F7180"/>
    <w:rsid w:val="1CD455A0"/>
    <w:rsid w:val="1DB5FE45"/>
    <w:rsid w:val="1DE870E5"/>
    <w:rsid w:val="1DECAC0E"/>
    <w:rsid w:val="1E31A588"/>
    <w:rsid w:val="1F236F42"/>
    <w:rsid w:val="20C16AB2"/>
    <w:rsid w:val="21423D15"/>
    <w:rsid w:val="216029D4"/>
    <w:rsid w:val="2176C27B"/>
    <w:rsid w:val="22E1720D"/>
    <w:rsid w:val="242FA26B"/>
    <w:rsid w:val="24344F70"/>
    <w:rsid w:val="254C5372"/>
    <w:rsid w:val="254C85AB"/>
    <w:rsid w:val="25A9F1CE"/>
    <w:rsid w:val="269A9DF5"/>
    <w:rsid w:val="26AE1466"/>
    <w:rsid w:val="26C5438A"/>
    <w:rsid w:val="29863592"/>
    <w:rsid w:val="29A026C1"/>
    <w:rsid w:val="2AF92B42"/>
    <w:rsid w:val="2C2FEBEB"/>
    <w:rsid w:val="2DC5FAD0"/>
    <w:rsid w:val="2E8A1197"/>
    <w:rsid w:val="2FA2D0A9"/>
    <w:rsid w:val="300A0B70"/>
    <w:rsid w:val="30DD4FF8"/>
    <w:rsid w:val="3126B7A7"/>
    <w:rsid w:val="3140CC19"/>
    <w:rsid w:val="318E8AAC"/>
    <w:rsid w:val="3200A225"/>
    <w:rsid w:val="32060A87"/>
    <w:rsid w:val="328E2569"/>
    <w:rsid w:val="343B6372"/>
    <w:rsid w:val="34B3B0D7"/>
    <w:rsid w:val="34D1431D"/>
    <w:rsid w:val="359467F3"/>
    <w:rsid w:val="3676EF14"/>
    <w:rsid w:val="36903FBF"/>
    <w:rsid w:val="36B8C5DB"/>
    <w:rsid w:val="380FFCEE"/>
    <w:rsid w:val="38867A4E"/>
    <w:rsid w:val="39D4812D"/>
    <w:rsid w:val="3B8051F6"/>
    <w:rsid w:val="3C6D1BBD"/>
    <w:rsid w:val="3C821DFA"/>
    <w:rsid w:val="3D38154B"/>
    <w:rsid w:val="3D64A51B"/>
    <w:rsid w:val="3E6A9F04"/>
    <w:rsid w:val="3F2BB249"/>
    <w:rsid w:val="3FCF5894"/>
    <w:rsid w:val="3FE73059"/>
    <w:rsid w:val="40896CD7"/>
    <w:rsid w:val="41F0B453"/>
    <w:rsid w:val="4240FFE3"/>
    <w:rsid w:val="42758549"/>
    <w:rsid w:val="42F0C332"/>
    <w:rsid w:val="43657EFE"/>
    <w:rsid w:val="43CF2BDA"/>
    <w:rsid w:val="43DEFB53"/>
    <w:rsid w:val="44AC4DAF"/>
    <w:rsid w:val="44C8D882"/>
    <w:rsid w:val="46ABCAE1"/>
    <w:rsid w:val="46D10DAE"/>
    <w:rsid w:val="47DA739A"/>
    <w:rsid w:val="484D7766"/>
    <w:rsid w:val="4AE2B18E"/>
    <w:rsid w:val="4C8FEF97"/>
    <w:rsid w:val="4CF23CC8"/>
    <w:rsid w:val="4D22091D"/>
    <w:rsid w:val="4DE40682"/>
    <w:rsid w:val="4E4B4149"/>
    <w:rsid w:val="4ED40037"/>
    <w:rsid w:val="5002D455"/>
    <w:rsid w:val="504CAA56"/>
    <w:rsid w:val="51A0FFBC"/>
    <w:rsid w:val="51C61292"/>
    <w:rsid w:val="521A4C1A"/>
    <w:rsid w:val="556AC493"/>
    <w:rsid w:val="55A8E215"/>
    <w:rsid w:val="55C9299F"/>
    <w:rsid w:val="567B9BCD"/>
    <w:rsid w:val="57032621"/>
    <w:rsid w:val="57FE70D0"/>
    <w:rsid w:val="58F61B38"/>
    <w:rsid w:val="59B29E08"/>
    <w:rsid w:val="5A07D8BD"/>
    <w:rsid w:val="5A2B685B"/>
    <w:rsid w:val="5A7F8BD4"/>
    <w:rsid w:val="5ABEAD0B"/>
    <w:rsid w:val="5B64E0C6"/>
    <w:rsid w:val="5BD89055"/>
    <w:rsid w:val="5BDBF4EC"/>
    <w:rsid w:val="5CEA0E31"/>
    <w:rsid w:val="5D0F50FE"/>
    <w:rsid w:val="5ED7BC86"/>
    <w:rsid w:val="5F084655"/>
    <w:rsid w:val="5F78A46B"/>
    <w:rsid w:val="608235BC"/>
    <w:rsid w:val="60B2E74C"/>
    <w:rsid w:val="60E97083"/>
    <w:rsid w:val="6100A82E"/>
    <w:rsid w:val="6220312C"/>
    <w:rsid w:val="622C986E"/>
    <w:rsid w:val="62FBFAB2"/>
    <w:rsid w:val="6356F1D5"/>
    <w:rsid w:val="654F77DB"/>
    <w:rsid w:val="661AAFAA"/>
    <w:rsid w:val="66A8526C"/>
    <w:rsid w:val="6A9CA00A"/>
    <w:rsid w:val="6B42B53A"/>
    <w:rsid w:val="6B4AA1C5"/>
    <w:rsid w:val="6BB0FCBB"/>
    <w:rsid w:val="6D0AEB05"/>
    <w:rsid w:val="6D61830D"/>
    <w:rsid w:val="6D8EB265"/>
    <w:rsid w:val="6E2A8EE6"/>
    <w:rsid w:val="6EAA7014"/>
    <w:rsid w:val="6F3403E3"/>
    <w:rsid w:val="70A492F9"/>
    <w:rsid w:val="71019723"/>
    <w:rsid w:val="7226163E"/>
    <w:rsid w:val="727A4FC6"/>
    <w:rsid w:val="729F9293"/>
    <w:rsid w:val="73584EF3"/>
    <w:rsid w:val="73AB7425"/>
    <w:rsid w:val="73FD2622"/>
    <w:rsid w:val="7591A4EE"/>
    <w:rsid w:val="7607EE5C"/>
    <w:rsid w:val="7638E90E"/>
    <w:rsid w:val="7650D44D"/>
    <w:rsid w:val="7727B3D3"/>
    <w:rsid w:val="785E747C"/>
    <w:rsid w:val="7913CC45"/>
    <w:rsid w:val="792AFB69"/>
    <w:rsid w:val="798461C5"/>
    <w:rsid w:val="7B5086D7"/>
    <w:rsid w:val="7B957DC6"/>
    <w:rsid w:val="7BC216A1"/>
    <w:rsid w:val="7D33EB34"/>
    <w:rsid w:val="7D5A6FFD"/>
    <w:rsid w:val="7D6F54AA"/>
    <w:rsid w:val="7DE7D067"/>
    <w:rsid w:val="7DE8D0FF"/>
    <w:rsid w:val="7E24AC73"/>
    <w:rsid w:val="7EC36B95"/>
    <w:rsid w:val="7F2AA65C"/>
    <w:rsid w:val="7F83A0C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B815B6ED-AAD3-4FFE-AFE1-54265CB0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styleId="blue1" w:customStyle="1">
    <w:name w:val="blue1"/>
    <w:basedOn w:val="DefaultParagraphFont"/>
    <w:rsid w:val="000A5B63"/>
    <w:rPr>
      <w:rFonts w:hint="default" w:ascii="Verdana" w:hAnsi="Verdana"/>
      <w:b/>
      <w:bCs/>
      <w:i/>
      <w:iCs/>
      <w:color w:val="0000FF"/>
      <w:sz w:val="21"/>
      <w:szCs w:val="21"/>
    </w:rPr>
  </w:style>
  <w:style w:type="table" w:styleId="TableGrid">
    <w:name w:val="Table Grid"/>
    <w:basedOn w:val="TableNormal"/>
    <w:rsid w:val="000818B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styleId="BalloonTextChar" w:customStyle="1">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styleId="Heading4Char" w:customStyle="1">
    <w:name w:val="Heading 4 Char"/>
    <w:basedOn w:val="DefaultParagraphFont"/>
    <w:link w:val="Heading4"/>
    <w:semiHidden/>
    <w:rsid w:val="00490515"/>
    <w:rPr>
      <w:rFonts w:asciiTheme="majorHAnsi" w:hAnsiTheme="majorHAnsi" w:eastAsiaTheme="majorEastAsia" w:cstheme="majorBidi"/>
      <w:b/>
      <w:bCs/>
      <w:i/>
      <w:iCs/>
      <w:color w:val="4F81BD" w:themeColor="accent1"/>
      <w:sz w:val="24"/>
      <w:szCs w:val="24"/>
    </w:rPr>
  </w:style>
  <w:style w:type="paragraph" w:styleId="citation1" w:customStyle="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styleId="HeaderChar" w:customStyle="1">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styleId="FooterChar" w:customStyle="1">
    <w:name w:val="Footer Char"/>
    <w:basedOn w:val="DefaultParagraphFont"/>
    <w:link w:val="Footer"/>
    <w:uiPriority w:val="99"/>
    <w:rsid w:val="00B45C66"/>
    <w:rPr>
      <w:sz w:val="24"/>
      <w:szCs w:val="24"/>
    </w:rPr>
  </w:style>
  <w:style w:type="character" w:styleId="UnresolvedMention">
    <w:name w:val="Unresolved Mention"/>
    <w:basedOn w:val="DefaultParagraphFont"/>
    <w:uiPriority w:val="99"/>
    <w:semiHidden/>
    <w:unhideWhenUsed/>
    <w:rsid w:val="00514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 w:id="2033142546">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acm.org/code-of-ethics"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testout.com/" TargetMode="External" Id="rId11" /><Relationship Type="http://schemas.openxmlformats.org/officeDocument/2006/relationships/styles" Target="styles.xml" Id="rId5" /><Relationship Type="http://schemas.microsoft.com/office/2020/10/relationships/intelligence" Target="intelligence2.xml" Id="rId1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glossary/document.xml" Id="Rfcff1ffa19d548fe"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a1ea4ed-0c4e-4ca8-89a9-cc3804e13232}"/>
      </w:docPartPr>
      <w:docPartBody>
        <w:p w14:paraId="40BD1D5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6C1227A2BF6E4898FFA8C65C3F3A99" ma:contentTypeVersion="2" ma:contentTypeDescription="Create a new document." ma:contentTypeScope="" ma:versionID="eb65095583840388763d3243f0dba60b">
  <xsd:schema xmlns:xsd="http://www.w3.org/2001/XMLSchema" xmlns:xs="http://www.w3.org/2001/XMLSchema" xmlns:p="http://schemas.microsoft.com/office/2006/metadata/properties" xmlns:ns2="b2df04c2-83ed-4891-b0c2-7c74765337ce" targetNamespace="http://schemas.microsoft.com/office/2006/metadata/properties" ma:root="true" ma:fieldsID="9fc056fd48434ca1005428bcecdb1386" ns2:_="">
    <xsd:import namespace="b2df04c2-83ed-4891-b0c2-7c74765337c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f04c2-83ed-4891-b0c2-7c74765337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2.xml><?xml version="1.0" encoding="utf-8"?>
<ds:datastoreItem xmlns:ds="http://schemas.openxmlformats.org/officeDocument/2006/customXml" ds:itemID="{BED37560-8FA4-456C-A06E-42C5775E8A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df04c2-83ed-4891-b0c2-7c74765337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template.dotx</ap:Template>
  <ap:Application>Microsoft Word for the web</ap:Application>
  <ap:DocSecurity>4</ap:DocSecurity>
  <ap:ScaleCrop>false</ap:ScaleCrop>
  <ap:Company>ISECON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dc:title>
  <dc:subject/>
  <dc:creator>Administrator</dc:creator>
  <keywords/>
  <lastModifiedBy>Jennifer Steen</lastModifiedBy>
  <revision>54</revision>
  <dcterms:created xsi:type="dcterms:W3CDTF">2020-06-03T14:28:00.0000000Z</dcterms:created>
  <dcterms:modified xsi:type="dcterms:W3CDTF">2022-10-15T21:18:34.1157171Z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0x0101003F6C1227A2BF6E4898FFA8C65C3F3A99</vt:lpwstr>
  </property>
  <property fmtid="{D5CDD505-2E9C-101B-9397-08002B2CF9AE}" pid="3" name="GrammarlyDocumentId">
    <vt:lpwstr>5ca168b86684ab3f36f31c7c5d4be9379aedd23e281a6af8d8ad42d6e9b637d6</vt:lpwstr>
  </property>
</Properties>
</file>